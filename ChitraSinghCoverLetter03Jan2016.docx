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571C0" w14:textId="76FC4090" w:rsidR="00C378C2" w:rsidRPr="00A06404" w:rsidRDefault="00C378C2" w:rsidP="00FD5ED3">
      <w:pPr>
        <w:rPr>
          <w:rFonts w:ascii="Calibri" w:hAnsi="Calibri"/>
          <w:color w:val="auto"/>
          <w:sz w:val="26"/>
          <w:szCs w:val="26"/>
        </w:rPr>
      </w:pPr>
      <w:r w:rsidRPr="00A06404">
        <w:rPr>
          <w:rFonts w:ascii="Calibri" w:hAnsi="Calibri"/>
          <w:color w:val="auto"/>
          <w:sz w:val="26"/>
          <w:szCs w:val="26"/>
        </w:rPr>
        <w:t>Dear Sir/Madam</w:t>
      </w:r>
    </w:p>
    <w:p w14:paraId="0779A207" w14:textId="77777777" w:rsidR="00C378C2" w:rsidRPr="00A06404" w:rsidRDefault="00C378C2" w:rsidP="00FD5ED3">
      <w:pPr>
        <w:rPr>
          <w:rFonts w:ascii="Calibri" w:hAnsi="Calibri"/>
          <w:color w:val="auto"/>
          <w:sz w:val="26"/>
          <w:szCs w:val="26"/>
        </w:rPr>
      </w:pPr>
      <w:r w:rsidRPr="00A06404">
        <w:rPr>
          <w:rFonts w:ascii="Calibri" w:hAnsi="Calibri"/>
          <w:color w:val="auto"/>
          <w:sz w:val="26"/>
          <w:szCs w:val="26"/>
        </w:rPr>
        <w:t xml:space="preserve">I am writing in response to your job notification for the position of </w:t>
      </w:r>
      <w:r w:rsidR="007E207C">
        <w:rPr>
          <w:rFonts w:ascii="Calibri" w:hAnsi="Calibri"/>
          <w:color w:val="auto"/>
          <w:sz w:val="26"/>
          <w:szCs w:val="26"/>
        </w:rPr>
        <w:t>QA Engineer</w:t>
      </w:r>
      <w:r w:rsidR="00107090" w:rsidRPr="00A06404">
        <w:rPr>
          <w:rFonts w:ascii="Calibri" w:hAnsi="Calibri"/>
          <w:color w:val="auto"/>
          <w:sz w:val="26"/>
          <w:szCs w:val="26"/>
        </w:rPr>
        <w:t xml:space="preserve">. I found this opportunity </w:t>
      </w:r>
      <w:r w:rsidR="00D05940">
        <w:rPr>
          <w:rFonts w:ascii="Calibri" w:hAnsi="Calibri"/>
          <w:color w:val="auto"/>
          <w:sz w:val="26"/>
          <w:szCs w:val="26"/>
        </w:rPr>
        <w:t>on a</w:t>
      </w:r>
      <w:r w:rsidR="00B26DC8">
        <w:rPr>
          <w:rFonts w:ascii="Calibri" w:hAnsi="Calibri"/>
          <w:color w:val="auto"/>
          <w:sz w:val="26"/>
          <w:szCs w:val="26"/>
        </w:rPr>
        <w:t xml:space="preserve"> job portal </w:t>
      </w:r>
      <w:r w:rsidR="00107090" w:rsidRPr="00A06404">
        <w:rPr>
          <w:rFonts w:ascii="Calibri" w:hAnsi="Calibri"/>
          <w:color w:val="auto"/>
          <w:sz w:val="26"/>
          <w:szCs w:val="26"/>
        </w:rPr>
        <w:t>and realized it would be an ideal match for</w:t>
      </w:r>
      <w:r w:rsidR="008E79C3">
        <w:rPr>
          <w:rFonts w:ascii="Calibri" w:hAnsi="Calibri"/>
          <w:color w:val="auto"/>
          <w:sz w:val="26"/>
          <w:szCs w:val="26"/>
        </w:rPr>
        <w:t xml:space="preserve"> my</w:t>
      </w:r>
      <w:r w:rsidR="00107090" w:rsidRPr="00A06404">
        <w:rPr>
          <w:rFonts w:ascii="Calibri" w:hAnsi="Calibri"/>
          <w:color w:val="auto"/>
          <w:sz w:val="26"/>
          <w:szCs w:val="26"/>
        </w:rPr>
        <w:t xml:space="preserve"> skill-set.</w:t>
      </w:r>
    </w:p>
    <w:p w14:paraId="6049A0C3" w14:textId="62E74B60" w:rsidR="00CB4003" w:rsidRPr="00A06404" w:rsidRDefault="00F179C4" w:rsidP="00107090">
      <w:pPr>
        <w:rPr>
          <w:rFonts w:ascii="Calibri" w:hAnsi="Calibri"/>
          <w:color w:val="auto"/>
          <w:sz w:val="26"/>
          <w:szCs w:val="26"/>
        </w:rPr>
      </w:pPr>
      <w:r w:rsidRPr="00A06404">
        <w:rPr>
          <w:rFonts w:ascii="Calibri" w:eastAsiaTheme="majorEastAsia" w:hAnsi="Calibri" w:cstheme="majorBidi"/>
          <w:color w:val="auto"/>
          <w:kern w:val="28"/>
          <w:sz w:val="26"/>
          <w:szCs w:val="26"/>
        </w:rPr>
        <w:t xml:space="preserve">I have an engineering degree in Computer Science and a </w:t>
      </w:r>
      <w:r w:rsidR="00714AA3">
        <w:rPr>
          <w:rFonts w:ascii="Calibri" w:eastAsiaTheme="majorEastAsia" w:hAnsi="Calibri" w:cstheme="majorBidi"/>
          <w:color w:val="auto"/>
          <w:kern w:val="28"/>
          <w:sz w:val="26"/>
          <w:szCs w:val="26"/>
        </w:rPr>
        <w:t>post</w:t>
      </w:r>
      <w:r w:rsidRPr="00A06404">
        <w:rPr>
          <w:rFonts w:ascii="Calibri" w:eastAsiaTheme="majorEastAsia" w:hAnsi="Calibri" w:cstheme="majorBidi"/>
          <w:color w:val="auto"/>
          <w:kern w:val="28"/>
          <w:sz w:val="26"/>
          <w:szCs w:val="26"/>
        </w:rPr>
        <w:t>graduate diploma in Advance Computing.</w:t>
      </w:r>
      <w:r w:rsidR="00107090" w:rsidRPr="00A06404">
        <w:rPr>
          <w:rFonts w:ascii="Calibri" w:eastAsiaTheme="majorEastAsia" w:hAnsi="Calibri" w:cstheme="majorBidi"/>
          <w:color w:val="auto"/>
          <w:kern w:val="28"/>
          <w:sz w:val="26"/>
          <w:szCs w:val="26"/>
        </w:rPr>
        <w:t xml:space="preserve"> </w:t>
      </w:r>
      <w:r w:rsidR="00107090" w:rsidRPr="00A06404">
        <w:rPr>
          <w:rFonts w:ascii="Calibri" w:hAnsi="Calibri"/>
          <w:color w:val="auto"/>
          <w:sz w:val="26"/>
          <w:szCs w:val="26"/>
        </w:rPr>
        <w:t xml:space="preserve">I </w:t>
      </w:r>
      <w:r w:rsidR="005439E4">
        <w:rPr>
          <w:rFonts w:ascii="Calibri" w:hAnsi="Calibri"/>
          <w:color w:val="auto"/>
          <w:sz w:val="26"/>
          <w:szCs w:val="26"/>
        </w:rPr>
        <w:t>am currently</w:t>
      </w:r>
      <w:r w:rsidR="00107090" w:rsidRPr="00A06404">
        <w:rPr>
          <w:rFonts w:ascii="Calibri" w:hAnsi="Calibri"/>
          <w:color w:val="auto"/>
          <w:sz w:val="26"/>
          <w:szCs w:val="26"/>
        </w:rPr>
        <w:t xml:space="preserve"> working as </w:t>
      </w:r>
      <w:r w:rsidR="003364ED">
        <w:rPr>
          <w:rFonts w:ascii="Calibri" w:hAnsi="Calibri"/>
          <w:color w:val="auto"/>
          <w:sz w:val="26"/>
          <w:szCs w:val="26"/>
        </w:rPr>
        <w:t>a Quality Analyst</w:t>
      </w:r>
      <w:r w:rsidR="00107090" w:rsidRPr="00A06404">
        <w:rPr>
          <w:rFonts w:ascii="Calibri" w:hAnsi="Calibri"/>
          <w:color w:val="auto"/>
          <w:sz w:val="26"/>
          <w:szCs w:val="26"/>
        </w:rPr>
        <w:t xml:space="preserve"> </w:t>
      </w:r>
      <w:r w:rsidR="003364ED">
        <w:rPr>
          <w:rFonts w:ascii="Calibri" w:hAnsi="Calibri"/>
          <w:color w:val="auto"/>
          <w:sz w:val="26"/>
          <w:szCs w:val="26"/>
        </w:rPr>
        <w:t xml:space="preserve">at </w:t>
      </w:r>
      <w:proofErr w:type="spellStart"/>
      <w:r w:rsidR="003364ED">
        <w:rPr>
          <w:rFonts w:ascii="Calibri" w:hAnsi="Calibri"/>
          <w:color w:val="auto"/>
          <w:sz w:val="26"/>
          <w:szCs w:val="26"/>
        </w:rPr>
        <w:t>SpreadCo</w:t>
      </w:r>
      <w:proofErr w:type="spellEnd"/>
      <w:r w:rsidR="003364ED">
        <w:rPr>
          <w:rFonts w:ascii="Calibri" w:hAnsi="Calibri"/>
          <w:color w:val="auto"/>
          <w:sz w:val="26"/>
          <w:szCs w:val="26"/>
        </w:rPr>
        <w:t xml:space="preserve"> which is a trading and spread betting company.</w:t>
      </w:r>
    </w:p>
    <w:p w14:paraId="03A937DA" w14:textId="77777777" w:rsidR="00107090" w:rsidRPr="00A06404" w:rsidRDefault="00CB4003" w:rsidP="00107090">
      <w:pPr>
        <w:rPr>
          <w:rFonts w:ascii="Calibri" w:hAnsi="Calibri"/>
          <w:color w:val="auto"/>
          <w:sz w:val="26"/>
          <w:szCs w:val="26"/>
        </w:rPr>
      </w:pPr>
      <w:r w:rsidRPr="00A06404">
        <w:rPr>
          <w:rFonts w:ascii="Calibri" w:hAnsi="Calibri"/>
          <w:color w:val="auto"/>
          <w:sz w:val="26"/>
          <w:szCs w:val="26"/>
        </w:rPr>
        <w:t xml:space="preserve">Summary of my </w:t>
      </w:r>
      <w:r w:rsidR="00071528">
        <w:rPr>
          <w:rFonts w:ascii="Calibri" w:hAnsi="Calibri"/>
          <w:color w:val="auto"/>
          <w:sz w:val="26"/>
          <w:szCs w:val="26"/>
        </w:rPr>
        <w:t>skills</w:t>
      </w:r>
      <w:r w:rsidR="00EC5EAE" w:rsidRPr="00A06404">
        <w:rPr>
          <w:rFonts w:ascii="Calibri" w:hAnsi="Calibri"/>
          <w:color w:val="auto"/>
          <w:sz w:val="26"/>
          <w:szCs w:val="26"/>
        </w:rPr>
        <w:t>:</w:t>
      </w:r>
    </w:p>
    <w:p w14:paraId="0DD065F6" w14:textId="623E656E" w:rsidR="000B4C02" w:rsidRDefault="000B4C02" w:rsidP="002F5BBF">
      <w:pPr>
        <w:numPr>
          <w:ilvl w:val="0"/>
          <w:numId w:val="7"/>
        </w:numPr>
        <w:rPr>
          <w:rFonts w:ascii="Calibri" w:eastAsia="MS Mincho" w:hAnsi="Calibri" w:cs="Calibri"/>
          <w:iCs/>
          <w:color w:val="auto"/>
          <w:sz w:val="26"/>
          <w:szCs w:val="26"/>
          <w:lang w:eastAsia="en-US"/>
        </w:rPr>
      </w:pPr>
      <w:r w:rsidRPr="000B4C02">
        <w:rPr>
          <w:rFonts w:ascii="Calibri" w:eastAsia="MS Mincho" w:hAnsi="Calibri" w:cs="Calibri"/>
          <w:iCs/>
          <w:color w:val="auto"/>
          <w:sz w:val="26"/>
          <w:szCs w:val="26"/>
          <w:lang w:eastAsia="en-US"/>
        </w:rPr>
        <w:t xml:space="preserve">ISTQB-ISEB Certified Automation &amp; Manual Tester with </w:t>
      </w:r>
      <w:r w:rsidR="00164F30">
        <w:rPr>
          <w:rFonts w:ascii="Calibri" w:eastAsia="MS Mincho" w:hAnsi="Calibri" w:cs="Calibri"/>
          <w:iCs/>
          <w:color w:val="auto"/>
          <w:sz w:val="26"/>
          <w:szCs w:val="26"/>
          <w:lang w:eastAsia="en-US"/>
        </w:rPr>
        <w:t>3</w:t>
      </w:r>
      <w:r w:rsidR="006A7A47">
        <w:rPr>
          <w:rFonts w:ascii="Calibri" w:eastAsia="MS Mincho" w:hAnsi="Calibri" w:cs="Calibri"/>
          <w:iCs/>
          <w:color w:val="auto"/>
          <w:sz w:val="26"/>
          <w:szCs w:val="26"/>
          <w:lang w:eastAsia="en-US"/>
        </w:rPr>
        <w:t xml:space="preserve"> </w:t>
      </w:r>
      <w:r w:rsidRPr="000B4C02">
        <w:rPr>
          <w:rFonts w:ascii="Calibri" w:eastAsia="MS Mincho" w:hAnsi="Calibri" w:cs="Calibri"/>
          <w:iCs/>
          <w:color w:val="auto"/>
          <w:sz w:val="26"/>
          <w:szCs w:val="26"/>
          <w:lang w:eastAsia="en-US"/>
        </w:rPr>
        <w:t xml:space="preserve">years of testing experience on multi-platform applications – Web &amp; Mobile. </w:t>
      </w:r>
    </w:p>
    <w:p w14:paraId="0EE457F3" w14:textId="77777777" w:rsidR="000B4C02" w:rsidRPr="000B4C02" w:rsidRDefault="000B4C02" w:rsidP="002F5BBF">
      <w:pPr>
        <w:numPr>
          <w:ilvl w:val="0"/>
          <w:numId w:val="7"/>
        </w:numPr>
        <w:rPr>
          <w:rFonts w:ascii="Calibri" w:eastAsia="MS Mincho" w:hAnsi="Calibri" w:cs="Calibri"/>
          <w:iCs/>
          <w:color w:val="auto"/>
          <w:sz w:val="26"/>
          <w:szCs w:val="26"/>
          <w:lang w:eastAsia="en-US"/>
        </w:rPr>
      </w:pPr>
      <w:r w:rsidRPr="000B4C02">
        <w:rPr>
          <w:rFonts w:ascii="Calibri" w:eastAsia="MS Mincho" w:hAnsi="Calibri" w:cs="Calibri"/>
          <w:iCs/>
          <w:color w:val="auto"/>
          <w:sz w:val="26"/>
          <w:szCs w:val="26"/>
          <w:lang w:eastAsia="en-US"/>
        </w:rPr>
        <w:t xml:space="preserve">Good understanding of Agile software development lifecycle </w:t>
      </w:r>
    </w:p>
    <w:p w14:paraId="76F4BD36" w14:textId="0A9EF03C" w:rsidR="000B4C02" w:rsidRPr="000B4C02" w:rsidRDefault="000B4C02" w:rsidP="00AA04D1">
      <w:pPr>
        <w:numPr>
          <w:ilvl w:val="0"/>
          <w:numId w:val="7"/>
        </w:numPr>
        <w:rPr>
          <w:rFonts w:ascii="Calibri" w:eastAsia="MS Mincho" w:hAnsi="Calibri" w:cs="Calibri"/>
          <w:i/>
          <w:iCs/>
          <w:color w:val="auto"/>
          <w:sz w:val="26"/>
          <w:szCs w:val="26"/>
          <w:lang w:eastAsia="en-US"/>
        </w:rPr>
      </w:pPr>
      <w:r w:rsidRPr="000B4C02">
        <w:rPr>
          <w:rFonts w:ascii="Calibri" w:eastAsia="MS Mincho" w:hAnsi="Calibri" w:cs="Calibri"/>
          <w:iCs/>
          <w:color w:val="auto"/>
          <w:sz w:val="26"/>
          <w:szCs w:val="26"/>
          <w:lang w:eastAsia="en-US"/>
        </w:rPr>
        <w:t>Experience in automated testing - test automation frameworks and writing test automation scripts (Selenium and Java).</w:t>
      </w:r>
    </w:p>
    <w:p w14:paraId="260BB0A3" w14:textId="77777777" w:rsidR="000B4C02" w:rsidRPr="000B4C02" w:rsidRDefault="000B4C02" w:rsidP="000B4C02">
      <w:pPr>
        <w:numPr>
          <w:ilvl w:val="0"/>
          <w:numId w:val="7"/>
        </w:numPr>
        <w:rPr>
          <w:rFonts w:ascii="Calibri" w:eastAsia="MS Mincho" w:hAnsi="Calibri" w:cs="Calibri"/>
          <w:iCs/>
          <w:color w:val="auto"/>
          <w:sz w:val="26"/>
          <w:szCs w:val="26"/>
          <w:lang w:eastAsia="en-US"/>
        </w:rPr>
      </w:pPr>
      <w:r w:rsidRPr="000B4C02">
        <w:rPr>
          <w:rFonts w:ascii="Calibri" w:eastAsia="MS Mincho" w:hAnsi="Calibri" w:cs="Calibri"/>
          <w:iCs/>
          <w:color w:val="auto"/>
          <w:sz w:val="26"/>
          <w:szCs w:val="26"/>
          <w:lang w:eastAsia="en-US"/>
        </w:rPr>
        <w:t>Experience in various types of testing – Smoke, Functional, Regression, Non-Functional, UAT and End-to-end.</w:t>
      </w:r>
    </w:p>
    <w:p w14:paraId="298425F9" w14:textId="77777777" w:rsidR="000B4C02" w:rsidRPr="000B4C02" w:rsidRDefault="000B4C02" w:rsidP="000B4C02">
      <w:pPr>
        <w:numPr>
          <w:ilvl w:val="0"/>
          <w:numId w:val="7"/>
        </w:numPr>
        <w:rPr>
          <w:rFonts w:ascii="Calibri" w:eastAsia="MS Mincho" w:hAnsi="Calibri" w:cs="Calibri"/>
          <w:iCs/>
          <w:color w:val="auto"/>
          <w:sz w:val="26"/>
          <w:szCs w:val="26"/>
          <w:lang w:eastAsia="en-US"/>
        </w:rPr>
      </w:pPr>
      <w:r w:rsidRPr="000B4C02">
        <w:rPr>
          <w:rFonts w:ascii="Calibri" w:eastAsia="MS Mincho" w:hAnsi="Calibri" w:cs="Calibri"/>
          <w:iCs/>
          <w:color w:val="auto"/>
          <w:sz w:val="26"/>
          <w:szCs w:val="26"/>
          <w:lang w:eastAsia="en-US"/>
        </w:rPr>
        <w:t xml:space="preserve">Good knowledge of SQL, JIRA, Clarity, QC, </w:t>
      </w:r>
      <w:proofErr w:type="spellStart"/>
      <w:r w:rsidRPr="000B4C02">
        <w:rPr>
          <w:rFonts w:ascii="Calibri" w:eastAsia="MS Mincho" w:hAnsi="Calibri" w:cs="Calibri"/>
          <w:iCs/>
          <w:color w:val="auto"/>
          <w:sz w:val="26"/>
          <w:szCs w:val="26"/>
          <w:lang w:eastAsia="en-US"/>
        </w:rPr>
        <w:t>Trello</w:t>
      </w:r>
      <w:proofErr w:type="spellEnd"/>
      <w:r w:rsidRPr="000B4C02">
        <w:rPr>
          <w:rFonts w:ascii="Calibri" w:eastAsia="MS Mincho" w:hAnsi="Calibri" w:cs="Calibri"/>
          <w:iCs/>
          <w:color w:val="auto"/>
          <w:sz w:val="26"/>
          <w:szCs w:val="26"/>
          <w:lang w:eastAsia="en-US"/>
        </w:rPr>
        <w:t xml:space="preserve"> and other tools.</w:t>
      </w:r>
    </w:p>
    <w:p w14:paraId="2E04CDCC" w14:textId="16D3C6EB" w:rsidR="00E87BD8" w:rsidRPr="00A06404" w:rsidRDefault="00680AC9" w:rsidP="00FD5ED3">
      <w:pPr>
        <w:rPr>
          <w:rFonts w:ascii="Calibri" w:eastAsiaTheme="majorEastAsia" w:hAnsi="Calibri" w:cstheme="majorBidi"/>
          <w:color w:val="auto"/>
          <w:kern w:val="28"/>
          <w:sz w:val="26"/>
          <w:szCs w:val="26"/>
        </w:rPr>
      </w:pPr>
      <w:r w:rsidRPr="00A06404">
        <w:rPr>
          <w:rFonts w:ascii="Calibri" w:hAnsi="Calibri"/>
          <w:color w:val="auto"/>
          <w:sz w:val="26"/>
          <w:szCs w:val="26"/>
        </w:rPr>
        <w:t>Please find my detailed CV attached for your consideration.</w:t>
      </w:r>
      <w:r w:rsidR="00BA43A0" w:rsidRPr="00A06404">
        <w:rPr>
          <w:rFonts w:ascii="Calibri" w:hAnsi="Calibri"/>
          <w:color w:val="auto"/>
          <w:sz w:val="26"/>
          <w:szCs w:val="26"/>
        </w:rPr>
        <w:t xml:space="preserve"> </w:t>
      </w:r>
      <w:r w:rsidR="00E87BD8" w:rsidRPr="00A06404">
        <w:rPr>
          <w:rFonts w:ascii="Calibri" w:eastAsiaTheme="majorEastAsia" w:hAnsi="Calibri" w:cstheme="majorBidi"/>
          <w:color w:val="auto"/>
          <w:kern w:val="28"/>
          <w:sz w:val="26"/>
          <w:szCs w:val="26"/>
        </w:rPr>
        <w:t xml:space="preserve">Should you need more details please get in touch with me </w:t>
      </w:r>
      <w:r w:rsidR="00A96CB0" w:rsidRPr="00A06404">
        <w:rPr>
          <w:rFonts w:ascii="Calibri" w:eastAsiaTheme="majorEastAsia" w:hAnsi="Calibri" w:cstheme="majorBidi"/>
          <w:color w:val="auto"/>
          <w:kern w:val="28"/>
          <w:sz w:val="26"/>
          <w:szCs w:val="26"/>
        </w:rPr>
        <w:t>at</w:t>
      </w:r>
      <w:r w:rsidR="00A96CB0">
        <w:rPr>
          <w:rFonts w:ascii="Calibri" w:eastAsiaTheme="majorEastAsia" w:hAnsi="Calibri" w:cstheme="majorBidi"/>
          <w:color w:val="auto"/>
          <w:kern w:val="28"/>
          <w:sz w:val="26"/>
          <w:szCs w:val="26"/>
        </w:rPr>
        <w:t xml:space="preserve"> 07985289993 or </w:t>
      </w:r>
      <w:hyperlink r:id="rId10" w:history="1">
        <w:r w:rsidR="00A96CB0" w:rsidRPr="00A96562">
          <w:rPr>
            <w:rStyle w:val="Hyperlink"/>
            <w:rFonts w:ascii="Calibri" w:eastAsiaTheme="majorEastAsia" w:hAnsi="Calibri" w:cstheme="majorBidi"/>
            <w:kern w:val="28"/>
            <w:sz w:val="26"/>
            <w:szCs w:val="26"/>
          </w:rPr>
          <w:t>singh.chitra1989@gmail.com</w:t>
        </w:r>
      </w:hyperlink>
      <w:r w:rsidR="00A96CB0">
        <w:rPr>
          <w:rFonts w:ascii="Calibri" w:eastAsiaTheme="majorEastAsia" w:hAnsi="Calibri" w:cstheme="majorBidi"/>
          <w:color w:val="auto"/>
          <w:kern w:val="28"/>
          <w:sz w:val="26"/>
          <w:szCs w:val="26"/>
        </w:rPr>
        <w:t xml:space="preserve">. </w:t>
      </w:r>
      <w:r w:rsidR="00E87BD8" w:rsidRPr="00A06404">
        <w:rPr>
          <w:rFonts w:ascii="Calibri" w:eastAsiaTheme="majorEastAsia" w:hAnsi="Calibri" w:cstheme="majorBidi"/>
          <w:color w:val="auto"/>
          <w:kern w:val="28"/>
          <w:sz w:val="26"/>
          <w:szCs w:val="26"/>
        </w:rPr>
        <w:t>Thanking you for your time and looking forward to hear from you.</w:t>
      </w:r>
    </w:p>
    <w:p w14:paraId="0957D0A6" w14:textId="77777777" w:rsidR="00E87BD8" w:rsidRPr="00A06404" w:rsidRDefault="00E87BD8" w:rsidP="00FD5ED3">
      <w:pPr>
        <w:rPr>
          <w:rFonts w:ascii="Calibri" w:hAnsi="Calibri"/>
          <w:color w:val="auto"/>
          <w:sz w:val="26"/>
          <w:szCs w:val="26"/>
        </w:rPr>
      </w:pPr>
      <w:r w:rsidRPr="00A06404">
        <w:rPr>
          <w:rFonts w:ascii="Calibri" w:eastAsiaTheme="majorEastAsia" w:hAnsi="Calibri" w:cstheme="majorBidi"/>
          <w:color w:val="auto"/>
          <w:kern w:val="28"/>
          <w:sz w:val="26"/>
          <w:szCs w:val="26"/>
        </w:rPr>
        <w:t>Regards</w:t>
      </w:r>
      <w:bookmarkStart w:id="0" w:name="_GoBack"/>
      <w:bookmarkEnd w:id="0"/>
      <w:r w:rsidRPr="00A06404">
        <w:rPr>
          <w:rFonts w:ascii="Calibri" w:eastAsiaTheme="majorEastAsia" w:hAnsi="Calibri" w:cstheme="majorBidi"/>
          <w:color w:val="auto"/>
          <w:kern w:val="28"/>
          <w:sz w:val="26"/>
          <w:szCs w:val="26"/>
        </w:rPr>
        <w:br/>
      </w:r>
      <w:proofErr w:type="spellStart"/>
      <w:r w:rsidRPr="00A06404">
        <w:rPr>
          <w:rFonts w:ascii="Calibri" w:eastAsiaTheme="majorEastAsia" w:hAnsi="Calibri" w:cstheme="majorBidi"/>
          <w:color w:val="auto"/>
          <w:kern w:val="28"/>
          <w:sz w:val="26"/>
          <w:szCs w:val="26"/>
        </w:rPr>
        <w:t>Chitra</w:t>
      </w:r>
      <w:proofErr w:type="spellEnd"/>
      <w:r w:rsidRPr="00A06404">
        <w:rPr>
          <w:rFonts w:ascii="Calibri" w:eastAsiaTheme="majorEastAsia" w:hAnsi="Calibri" w:cstheme="majorBidi"/>
          <w:color w:val="auto"/>
          <w:kern w:val="28"/>
          <w:sz w:val="26"/>
          <w:szCs w:val="26"/>
        </w:rPr>
        <w:t xml:space="preserve"> Singh</w:t>
      </w:r>
    </w:p>
    <w:p w14:paraId="08EC1300" w14:textId="77777777" w:rsidR="00C378C2" w:rsidRPr="00A06404" w:rsidRDefault="00C378C2" w:rsidP="00FD5ED3">
      <w:pPr>
        <w:rPr>
          <w:rFonts w:ascii="Calibri" w:hAnsi="Calibri"/>
          <w:color w:val="auto"/>
          <w:sz w:val="26"/>
          <w:szCs w:val="26"/>
        </w:rPr>
      </w:pPr>
    </w:p>
    <w:sectPr w:rsidR="00C378C2" w:rsidRPr="00A06404">
      <w:footerReference w:type="default" r:id="rId11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EDB9B" w14:textId="77777777" w:rsidR="004D0F7E" w:rsidRDefault="004D0F7E">
      <w:r>
        <w:separator/>
      </w:r>
    </w:p>
    <w:p w14:paraId="6E0BBDAB" w14:textId="77777777" w:rsidR="004D0F7E" w:rsidRDefault="004D0F7E"/>
  </w:endnote>
  <w:endnote w:type="continuationSeparator" w:id="0">
    <w:p w14:paraId="492600F3" w14:textId="77777777" w:rsidR="004D0F7E" w:rsidRDefault="004D0F7E">
      <w:r>
        <w:continuationSeparator/>
      </w:r>
    </w:p>
    <w:p w14:paraId="51FF4CE2" w14:textId="77777777" w:rsidR="004D0F7E" w:rsidRDefault="004D0F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1B44A" w14:textId="77777777" w:rsidR="00200DE0" w:rsidRDefault="004E5D2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603D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6929E" w14:textId="77777777" w:rsidR="004D0F7E" w:rsidRDefault="004D0F7E">
      <w:r>
        <w:separator/>
      </w:r>
    </w:p>
    <w:p w14:paraId="6D538146" w14:textId="77777777" w:rsidR="004D0F7E" w:rsidRDefault="004D0F7E"/>
  </w:footnote>
  <w:footnote w:type="continuationSeparator" w:id="0">
    <w:p w14:paraId="2B988422" w14:textId="77777777" w:rsidR="004D0F7E" w:rsidRDefault="004D0F7E">
      <w:r>
        <w:continuationSeparator/>
      </w:r>
    </w:p>
    <w:p w14:paraId="1511DE7A" w14:textId="77777777" w:rsidR="004D0F7E" w:rsidRDefault="004D0F7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B0A283D"/>
    <w:multiLevelType w:val="hybridMultilevel"/>
    <w:tmpl w:val="E07C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26201"/>
    <w:multiLevelType w:val="hybridMultilevel"/>
    <w:tmpl w:val="241A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F18C3"/>
    <w:multiLevelType w:val="hybridMultilevel"/>
    <w:tmpl w:val="596A9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D7"/>
    <w:rsid w:val="0000122A"/>
    <w:rsid w:val="00002FFE"/>
    <w:rsid w:val="00071528"/>
    <w:rsid w:val="000A4752"/>
    <w:rsid w:val="000B4C02"/>
    <w:rsid w:val="00107090"/>
    <w:rsid w:val="00120757"/>
    <w:rsid w:val="001302AA"/>
    <w:rsid w:val="00154646"/>
    <w:rsid w:val="00164F30"/>
    <w:rsid w:val="001E0776"/>
    <w:rsid w:val="001E282C"/>
    <w:rsid w:val="00200DE0"/>
    <w:rsid w:val="00226DF8"/>
    <w:rsid w:val="0022794F"/>
    <w:rsid w:val="00236536"/>
    <w:rsid w:val="00261BB1"/>
    <w:rsid w:val="003364ED"/>
    <w:rsid w:val="00351BBD"/>
    <w:rsid w:val="003652FE"/>
    <w:rsid w:val="00375A91"/>
    <w:rsid w:val="004045A2"/>
    <w:rsid w:val="00463943"/>
    <w:rsid w:val="004976D3"/>
    <w:rsid w:val="004B1B90"/>
    <w:rsid w:val="004C3A31"/>
    <w:rsid w:val="004D0F7E"/>
    <w:rsid w:val="004E5D26"/>
    <w:rsid w:val="004F3AD6"/>
    <w:rsid w:val="0051005E"/>
    <w:rsid w:val="005439E4"/>
    <w:rsid w:val="0055130D"/>
    <w:rsid w:val="005603D6"/>
    <w:rsid w:val="00571B94"/>
    <w:rsid w:val="005728B3"/>
    <w:rsid w:val="005A5EB8"/>
    <w:rsid w:val="005D08BD"/>
    <w:rsid w:val="005E00D7"/>
    <w:rsid w:val="005F017B"/>
    <w:rsid w:val="00641058"/>
    <w:rsid w:val="0064328F"/>
    <w:rsid w:val="00680AC9"/>
    <w:rsid w:val="006A7A47"/>
    <w:rsid w:val="006C0029"/>
    <w:rsid w:val="006D3188"/>
    <w:rsid w:val="00714AA3"/>
    <w:rsid w:val="007542EA"/>
    <w:rsid w:val="00791C6B"/>
    <w:rsid w:val="007A34FF"/>
    <w:rsid w:val="007C4E33"/>
    <w:rsid w:val="007E207C"/>
    <w:rsid w:val="0081039C"/>
    <w:rsid w:val="0081673C"/>
    <w:rsid w:val="00825FBC"/>
    <w:rsid w:val="008A5572"/>
    <w:rsid w:val="008B7AAC"/>
    <w:rsid w:val="008D49C2"/>
    <w:rsid w:val="008E79C3"/>
    <w:rsid w:val="009656F0"/>
    <w:rsid w:val="00975FFF"/>
    <w:rsid w:val="00A06404"/>
    <w:rsid w:val="00A96CB0"/>
    <w:rsid w:val="00AA04D1"/>
    <w:rsid w:val="00AB4988"/>
    <w:rsid w:val="00B26DC8"/>
    <w:rsid w:val="00B41F7F"/>
    <w:rsid w:val="00BA43A0"/>
    <w:rsid w:val="00BD3055"/>
    <w:rsid w:val="00BF53BE"/>
    <w:rsid w:val="00C378C2"/>
    <w:rsid w:val="00C75CB6"/>
    <w:rsid w:val="00C76378"/>
    <w:rsid w:val="00CB4003"/>
    <w:rsid w:val="00CD6B04"/>
    <w:rsid w:val="00CE5EE0"/>
    <w:rsid w:val="00D05940"/>
    <w:rsid w:val="00D35A69"/>
    <w:rsid w:val="00D96A6D"/>
    <w:rsid w:val="00D97F25"/>
    <w:rsid w:val="00DA3B4C"/>
    <w:rsid w:val="00DB77A3"/>
    <w:rsid w:val="00DF4544"/>
    <w:rsid w:val="00E87BD8"/>
    <w:rsid w:val="00EA366F"/>
    <w:rsid w:val="00EB367A"/>
    <w:rsid w:val="00EC5EAE"/>
    <w:rsid w:val="00EE5B92"/>
    <w:rsid w:val="00F179C4"/>
    <w:rsid w:val="00F31D3C"/>
    <w:rsid w:val="00F9744A"/>
    <w:rsid w:val="00FB0F77"/>
    <w:rsid w:val="00F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902A"/>
  <w15:chartTrackingRefBased/>
  <w15:docId w15:val="{2DBF5463-D61A-491E-A3E2-0659CA07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ListParagraph">
    <w:name w:val="List Paragraph"/>
    <w:basedOn w:val="Normal"/>
    <w:uiPriority w:val="34"/>
    <w:unhideWhenUsed/>
    <w:qFormat/>
    <w:rsid w:val="005F017B"/>
    <w:pPr>
      <w:ind w:left="720"/>
      <w:contextualSpacing/>
    </w:pPr>
  </w:style>
  <w:style w:type="paragraph" w:styleId="PlainText">
    <w:name w:val="Plain Text"/>
    <w:basedOn w:val="Normal"/>
    <w:link w:val="PlainTextChar"/>
    <w:rsid w:val="0081673C"/>
    <w:pPr>
      <w:spacing w:after="0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81673C"/>
    <w:rPr>
      <w:rFonts w:ascii="Courier New" w:eastAsia="Times New Roman" w:hAnsi="Courier New" w:cs="Courier New"/>
      <w:color w:val="auto"/>
      <w:sz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96CB0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singh.chitra1989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\AppData\Roaming\Microsoft\Templates\Cover%20letter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41 Devons Road, E3 3BF</CompanyAddress>
  <CompanyPhone>+447597833831</CompanyPhone>
  <CompanyFax/>
  <CompanyEmail>singh.chitra1989@gmail.com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CC609-D337-4099-9D4F-C400802984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D47073-B4F2-1845-80F4-35BD6D45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C:\Users\Rahul\AppData\Roaming\Microsoft\Templates\Cover letter.dotx</Template>
  <TotalTime>35</TotalTime>
  <Pages>1</Pages>
  <Words>179</Words>
  <Characters>1024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Chitra Singh</dc:creator>
  <cp:keywords/>
  <cp:lastModifiedBy>Rahul Singh</cp:lastModifiedBy>
  <cp:revision>90</cp:revision>
  <cp:lastPrinted>2015-03-12T20:38:00Z</cp:lastPrinted>
  <dcterms:created xsi:type="dcterms:W3CDTF">2015-03-11T20:41:00Z</dcterms:created>
  <dcterms:modified xsi:type="dcterms:W3CDTF">2016-01-03T18:17:00Z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TC029196109991</vt:lpwstr>
  </property>
</Properties>
</file>